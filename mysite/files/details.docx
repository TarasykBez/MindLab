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FE35D" w14:textId="0D4767E5" w:rsidR="00FD4BA3" w:rsidRPr="00BC65F6" w:rsidRDefault="0033300B" w:rsidP="00BC65F6">
      <w:pPr>
        <w:rPr>
          <w:lang w:val="uk-UA"/>
        </w:rPr>
      </w:pPr>
      <w:r>
        <w:rPr>
          <w:b/>
          <w:caps/>
          <w:sz w:val="32"/>
          <w:szCs w:val="32"/>
          <w:lang w:val="uk-UA"/>
        </w:rPr>
        <w:t>Тут типу опис тестів, щоб могли переглянути свої реузльтати і співставити з відповідями</w:t>
      </w:r>
    </w:p>
    <w:sectPr w:rsidR="00FD4BA3" w:rsidRPr="00BC65F6" w:rsidSect="007E1F96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84EAB" w14:textId="77777777" w:rsidR="007E1F96" w:rsidRDefault="007E1F96" w:rsidP="00B15C17">
      <w:pPr>
        <w:spacing w:after="0" w:line="240" w:lineRule="auto"/>
      </w:pPr>
      <w:r>
        <w:separator/>
      </w:r>
    </w:p>
  </w:endnote>
  <w:endnote w:type="continuationSeparator" w:id="0">
    <w:p w14:paraId="13995608" w14:textId="77777777" w:rsidR="007E1F96" w:rsidRDefault="007E1F96" w:rsidP="00B1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3805A" w14:textId="77D0D7E3" w:rsidR="00B15C17" w:rsidRDefault="00B15C17" w:rsidP="00B15C17">
    <w:pPr>
      <w:pStyle w:val="a5"/>
      <w:jc w:val="center"/>
    </w:pPr>
    <w:r>
      <w:rPr>
        <w:lang w:val="uk-UA"/>
      </w:rPr>
      <w:t>Київ - 202</w:t>
    </w:r>
    <w:r w:rsidR="00C359EE">
      <w:rPr>
        <w:lang w:val="uk-UA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41F3A" w14:textId="77777777" w:rsidR="007E1F96" w:rsidRDefault="007E1F96" w:rsidP="00B15C17">
      <w:pPr>
        <w:spacing w:after="0" w:line="240" w:lineRule="auto"/>
      </w:pPr>
      <w:r>
        <w:separator/>
      </w:r>
    </w:p>
  </w:footnote>
  <w:footnote w:type="continuationSeparator" w:id="0">
    <w:p w14:paraId="068E3FDF" w14:textId="77777777" w:rsidR="007E1F96" w:rsidRDefault="007E1F96" w:rsidP="00B15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77357"/>
    <w:multiLevelType w:val="hybridMultilevel"/>
    <w:tmpl w:val="345C04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D41D5"/>
    <w:multiLevelType w:val="hybridMultilevel"/>
    <w:tmpl w:val="E2AEAE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4E30"/>
    <w:multiLevelType w:val="hybridMultilevel"/>
    <w:tmpl w:val="3A4866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94E2D"/>
    <w:multiLevelType w:val="multilevel"/>
    <w:tmpl w:val="A06A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9E7A75"/>
    <w:multiLevelType w:val="hybridMultilevel"/>
    <w:tmpl w:val="848A4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50CE7"/>
    <w:multiLevelType w:val="hybridMultilevel"/>
    <w:tmpl w:val="9BFA5A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B2B44"/>
    <w:multiLevelType w:val="hybridMultilevel"/>
    <w:tmpl w:val="94E238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232701">
    <w:abstractNumId w:val="6"/>
  </w:num>
  <w:num w:numId="2" w16cid:durableId="1005791408">
    <w:abstractNumId w:val="2"/>
  </w:num>
  <w:num w:numId="3" w16cid:durableId="865098648">
    <w:abstractNumId w:val="1"/>
  </w:num>
  <w:num w:numId="4" w16cid:durableId="5863639">
    <w:abstractNumId w:val="0"/>
  </w:num>
  <w:num w:numId="5" w16cid:durableId="1224755377">
    <w:abstractNumId w:val="5"/>
  </w:num>
  <w:num w:numId="6" w16cid:durableId="979771973">
    <w:abstractNumId w:val="3"/>
  </w:num>
  <w:num w:numId="7" w16cid:durableId="1540510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EE"/>
    <w:rsid w:val="000E6383"/>
    <w:rsid w:val="000E6DB9"/>
    <w:rsid w:val="000F326D"/>
    <w:rsid w:val="00130E92"/>
    <w:rsid w:val="002604A0"/>
    <w:rsid w:val="002D64F0"/>
    <w:rsid w:val="002F03A7"/>
    <w:rsid w:val="0033300B"/>
    <w:rsid w:val="00382028"/>
    <w:rsid w:val="004D77D1"/>
    <w:rsid w:val="005146BE"/>
    <w:rsid w:val="00522FED"/>
    <w:rsid w:val="00556137"/>
    <w:rsid w:val="006279ED"/>
    <w:rsid w:val="00636224"/>
    <w:rsid w:val="00665CAA"/>
    <w:rsid w:val="006A5202"/>
    <w:rsid w:val="007339FE"/>
    <w:rsid w:val="007E1F96"/>
    <w:rsid w:val="008C6E3E"/>
    <w:rsid w:val="008D4115"/>
    <w:rsid w:val="00904116"/>
    <w:rsid w:val="00963A7B"/>
    <w:rsid w:val="00B15C17"/>
    <w:rsid w:val="00BC65F6"/>
    <w:rsid w:val="00C359EE"/>
    <w:rsid w:val="00CC55C5"/>
    <w:rsid w:val="00CD0660"/>
    <w:rsid w:val="00E66EB1"/>
    <w:rsid w:val="00EF5078"/>
    <w:rsid w:val="00F1170A"/>
    <w:rsid w:val="00F34A79"/>
    <w:rsid w:val="00F75E1A"/>
    <w:rsid w:val="00FD0C52"/>
    <w:rsid w:val="00F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8ECA"/>
  <w15:chartTrackingRefBased/>
  <w15:docId w15:val="{B8C5881B-F5E8-45D5-ADE2-5658AC16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EB1"/>
    <w:pPr>
      <w:spacing w:line="254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04116"/>
    <w:pPr>
      <w:keepNext/>
      <w:keepLines/>
      <w:spacing w:before="240" w:after="0" w:line="288" w:lineRule="auto"/>
      <w:outlineLvl w:val="0"/>
    </w:pPr>
    <w:rPr>
      <w:rFonts w:eastAsiaTheme="majorEastAsia" w:cstheme="majorBidi"/>
      <w:b/>
      <w:color w:val="0D0D0D" w:themeColor="text1" w:themeTint="F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26D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color w:val="595959" w:themeColor="text1" w:themeTint="A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170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2FED"/>
    <w:pPr>
      <w:keepNext/>
      <w:keepLines/>
      <w:spacing w:before="40" w:after="0" w:line="256" w:lineRule="auto"/>
      <w:outlineLvl w:val="3"/>
    </w:pPr>
    <w:rPr>
      <w:rFonts w:eastAsiaTheme="majorEastAsia" w:cstheme="majorBidi"/>
      <w:b/>
      <w:i/>
      <w:iCs/>
      <w:color w:val="3B3838" w:themeColor="background2" w:themeShade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116"/>
    <w:rPr>
      <w:rFonts w:ascii="Times New Roman" w:eastAsiaTheme="majorEastAsia" w:hAnsi="Times New Roman" w:cstheme="majorBidi"/>
      <w:b/>
      <w:color w:val="0D0D0D" w:themeColor="text1" w:themeTint="F2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0F326D"/>
    <w:rPr>
      <w:rFonts w:ascii="Times New Roman" w:eastAsiaTheme="majorEastAsia" w:hAnsi="Times New Roman" w:cstheme="majorBidi"/>
      <w:b/>
      <w:color w:val="595959" w:themeColor="text1" w:themeTint="A6"/>
      <w:sz w:val="28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522FED"/>
    <w:rPr>
      <w:rFonts w:ascii="Times New Roman" w:eastAsiaTheme="majorEastAsia" w:hAnsi="Times New Roman" w:cstheme="majorBidi"/>
      <w:b/>
      <w:i/>
      <w:iCs/>
      <w:color w:val="3B3838" w:themeColor="background2" w:themeShade="40"/>
      <w:sz w:val="28"/>
      <w:lang w:val="en-US"/>
    </w:rPr>
  </w:style>
  <w:style w:type="paragraph" w:styleId="a3">
    <w:name w:val="header"/>
    <w:basedOn w:val="a"/>
    <w:link w:val="a4"/>
    <w:uiPriority w:val="99"/>
    <w:unhideWhenUsed/>
    <w:rsid w:val="00B15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15C17"/>
    <w:rPr>
      <w:rFonts w:ascii="Times New Roman" w:hAnsi="Times New Roman"/>
      <w:lang w:val="en-US"/>
    </w:rPr>
  </w:style>
  <w:style w:type="paragraph" w:styleId="a5">
    <w:name w:val="footer"/>
    <w:basedOn w:val="a"/>
    <w:link w:val="a6"/>
    <w:uiPriority w:val="99"/>
    <w:unhideWhenUsed/>
    <w:rsid w:val="00B15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15C17"/>
    <w:rPr>
      <w:rFonts w:ascii="Times New Roman" w:hAnsi="Times New Roman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F1170A"/>
    <w:rPr>
      <w:rFonts w:ascii="Times New Roman" w:eastAsiaTheme="majorEastAsia" w:hAnsi="Times New Roman" w:cstheme="majorBidi"/>
      <w:sz w:val="28"/>
      <w:szCs w:val="24"/>
      <w:lang w:val="en-US"/>
    </w:rPr>
  </w:style>
  <w:style w:type="paragraph" w:styleId="a7">
    <w:name w:val="List Paragraph"/>
    <w:basedOn w:val="a"/>
    <w:uiPriority w:val="34"/>
    <w:qFormat/>
    <w:rsid w:val="002604A0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963A7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86;&#1102;&#1074;&#1072;&#1085;&#1110;%20&#1096;&#1072;&#1073;&#1083;&#1086;&#1085;&#1080;%20Office\&#1058;&#1080;&#1090;&#1091;&#1083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Титулка</Template>
  <TotalTime>46</TotalTime>
  <Pages>1</Pages>
  <Words>56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Taras Bezushko</cp:lastModifiedBy>
  <cp:revision>5</cp:revision>
  <cp:lastPrinted>2024-03-23T20:18:00Z</cp:lastPrinted>
  <dcterms:created xsi:type="dcterms:W3CDTF">2024-03-28T13:21:00Z</dcterms:created>
  <dcterms:modified xsi:type="dcterms:W3CDTF">2024-05-09T17:47:00Z</dcterms:modified>
</cp:coreProperties>
</file>